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600" w:hanging="1260" w:hangingChars="600"/>
      </w:pPr>
      <w:r>
        <w:drawing>
          <wp:inline distT="0" distB="0" distL="114300" distR="114300">
            <wp:extent cx="1892935" cy="2519680"/>
            <wp:effectExtent l="0" t="0" r="12065" b="7620"/>
            <wp:docPr id="5" name="图片 5" descr="周杰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周杰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-1148080</wp:posOffset>
                </wp:positionH>
                <wp:positionV relativeFrom="page">
                  <wp:posOffset>-3810</wp:posOffset>
                </wp:positionV>
                <wp:extent cx="2552700" cy="2968625"/>
                <wp:effectExtent l="0" t="0" r="0" b="317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6862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4pt;margin-top:-0.3pt;height:233.75pt;width:201pt;mso-position-vertical-relative:page;z-index:-251657216;v-text-anchor:middle;mso-width-relative:page;mso-height-relative:page;" fillcolor="#F0F0F0" filled="t" stroked="f" coordsize="21600,21600" o:gfxdata="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9k69cAAAAK&#10;AQAADwAAAAAAAAABACAAAAAiAAAAZHJzL2Rvd25yZXYueG1sUEsBAhQAFAAAAAgAh07iQIVMlY/k&#10;AQAAvgMAAA4AAAAAAAAAAQAgAAAAJgEAAGRycy9lMm9Eb2MueG1sUEsFBgAAAAAGAAYAWQEAAHw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84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ge">
                  <wp:posOffset>950595</wp:posOffset>
                </wp:positionV>
                <wp:extent cx="4264025" cy="2370455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025" cy="2370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熟练掌握HTML5/CSS3/JavaScript ES5、ES6；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熟练掌握ES6模块、CommonJS模块的原理；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熟练掌握Webpack、Gulp等打包工具；</w:t>
                            </w: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熟练掌握Vue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了解react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了解angular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了解jQuery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精通java，精通C#，精通python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51586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400" w:lineRule="exact"/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51586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37.3pt;margin-top:74.85pt;height:186.65pt;width:335.75pt;mso-position-vertical-relative:page;z-index:251668480;mso-width-relative:page;mso-height-relative:page;" filled="f" stroked="f" coordsize="21600,21600" o:gfxdata="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lzHJLbAAAACwEA&#10;AA8AAAAAAAAAAQAgAAAAIgAAAGRycy9kb3ducmV2LnhtbFBLAQIUABQAAAAIAIdO4kBjYMA8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熟练掌握HTML5/CSS3/JavaScript ES5、ES6；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熟练掌握ES6模块、CommonJS模块的原理；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熟练掌握Webpack、Gulp等打包工具；</w:t>
                      </w: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熟练掌握Vue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了解react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了解angular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了解jQuery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精通java，精通C#，精通python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51586D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napToGrid w:val="0"/>
                        <w:spacing w:line="400" w:lineRule="exact"/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51586D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643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ge">
                  <wp:posOffset>514350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技能描述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48.35pt;margin-top:40.5pt;height:31.2pt;width:86.7pt;mso-position-vertical-relative:page;z-index:251666432;mso-width-relative:page;mso-height-relative:page;" filled="f" stroked="f" coordsize="21600,21600" o:gfxdata="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3Af4TXAAAACgEAAA8AAAAAAAAAAQAgAAAAIgAAAGRycy9kb3ducmV2LnhtbFBLAQIU&#10;ABQAAAAIAIdO4kDOiAwYuwEAAGE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  <w:lang w:val="en-US" w:eastAsia="zh-CN"/>
                        </w:rPr>
                        <w:t>技能描述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ge">
                  <wp:posOffset>558800</wp:posOffset>
                </wp:positionV>
                <wp:extent cx="289560" cy="28956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5pt;margin-top:44pt;height:22.8pt;width:22.8pt;mso-position-vertical-relative:page;z-index:251667456;mso-width-relative:page;mso-height-relative:page;" coordorigin="4887,1446" coordsize="456,456" o:gfxdata="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ZaiTxtoAAAAKAQAADwAAAAAAAAABACAAAAAiAAAAZHJzL2Rvd25yZXYueG1sUEsB&#10;AhQAFAAAAAgAh07iQLwzEaihCAAAjyUAAA4AAAAAAAAAAQAgAAAAKQEAAGRycy9lMm9Eb2MueG1s&#10;UEsFBgAAAAAGAAYAWQEAADwMAAAAAA==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n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sW87sAAADd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textWrapping"/>
      </w:r>
      <w:r>
        <w:br w:type="textWrapping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ge">
                  <wp:posOffset>3153410</wp:posOffset>
                </wp:positionV>
                <wp:extent cx="4318000" cy="3158490"/>
                <wp:effectExtent l="0" t="0" r="0" b="0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0" cy="315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手办电商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系统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express + mongoDB + jQuery + bootstrap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-19" w:leftChars="-9" w:firstLine="19" w:firstLineChars="11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手办售卖 （列表展示、内容展示、评论功能）；后台管理：数据增删改查。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地球管理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15"/>
                                <w:szCs w:val="15"/>
                                <w:lang w:val="en-US" w:eastAsia="zh-CN"/>
                              </w:rPr>
                              <w:t>晓舟科技开发有限公司 20201月-10月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-439" w:leftChars="-209" w:firstLine="493" w:firstLineChars="274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koa+ mysql+egg + vue+ elementUI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-439" w:leftChars="-209" w:firstLine="493" w:firstLineChars="274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功能：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手办售卖 （列表展示、内容展示、评论功能）；后台管理：数据增删改查。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45.6pt;margin-top:248.3pt;height:248.7pt;width:340pt;mso-position-vertical-relative:page;z-index:251663360;v-text-anchor:middle;mso-width-relative:page;mso-height-relative:page;" filled="f" stroked="f" coordsize="21600,21600" o:gfxdata="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7eWkz1gAAAAsBAAAPAAAAAAAAAAEAIAAA&#10;ACIAAABkcnMvZG93bnJldi54bWxQSwECFAAUAAAACACHTuJA3N8Wdg4CAAAkBAAADgAAAAAAAAAB&#10;ACAAAAAl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手办电商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系统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栈：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express + mongoDB + jQuery + bootstrap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-19" w:leftChars="-9" w:firstLine="19" w:firstLineChars="11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功能：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手办售卖 （列表展示、内容展示、评论功能）；后台管理：数据增删改查。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地球管理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15"/>
                          <w:szCs w:val="15"/>
                          <w:lang w:val="en-US" w:eastAsia="zh-CN"/>
                        </w:rPr>
                        <w:t>晓舟科技开发有限公司 20201月-10月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-439" w:leftChars="-209" w:firstLine="493" w:firstLineChars="274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栈：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koa+ mysql+egg + vue+ elementUI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-439" w:leftChars="-209" w:firstLine="493" w:firstLineChars="274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功能：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手办售卖 （列表展示、内容展示、评论功能）；后台管理：数据增删改查。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1552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ge">
                  <wp:posOffset>3373120</wp:posOffset>
                </wp:positionV>
                <wp:extent cx="1687195" cy="396240"/>
                <wp:effectExtent l="0" t="0" r="0" b="0"/>
                <wp:wrapNone/>
                <wp:docPr id="100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55B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157pt;margin-top:265.6pt;height:31.2pt;width:132.85pt;mso-position-vertical-relative:page;z-index:251671552;mso-width-relative:page;mso-height-relative:page;" filled="f" stroked="f" coordsize="21600,21600" o:gfxdata="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46pWtkAAAALAQAADwAAAAAAAAABACAAAAAiAAAAZHJzL2Rvd25yZXYueG1sUEsB&#10;AhQAFAAAAAgAh07iQMk+hWK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55B8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ge">
                  <wp:posOffset>7010400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水平：C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软考中级：软件设计师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小学三号学生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幼儿园爬行大赛冠军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脱发区UP主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爱弹吉他的程序员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440" w:lineRule="exact"/>
                              <w:ind w:left="439" w:hanging="438" w:hangingChars="209"/>
                              <w:jc w:val="both"/>
                              <w:rPr>
                                <w:color w:val="3090B3"/>
                                <w:sz w:val="21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不着调讲师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-76pt;margin-top:552pt;height:128.4pt;width:168.5pt;mso-position-vertical-relative:page;z-index:251661312;mso-width-relative:page;mso-height-relative:page;" filled="f" stroked="f" coordsize="21600,21600" o:gfxdata="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Q2A8zbAAAADgEA&#10;AA8AAAAAAAAAAQAgAAAAIgAAAGRycy9kb3ducmV2LnhtbFBLAQIUABQAAAAIAIdO4kDLLBQVpQEA&#10;AD8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</w:rPr>
                        <w:t>水平：C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</w:rPr>
                        <w:t>ET-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软考中级：软件设计师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国家励志奖学金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小学三号学生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幼儿园爬行大赛冠军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脱发区UP主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爱弹吉他的程序员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spacing w:line="440" w:lineRule="exact"/>
                        <w:ind w:left="439" w:hanging="438" w:hangingChars="209"/>
                        <w:jc w:val="both"/>
                        <w:rPr>
                          <w:color w:val="3090B3"/>
                          <w:sz w:val="21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不着调讲师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564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ge">
                  <wp:posOffset>6344920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世界级ABC竞赛第一名；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曾在《故事会》发表多篇论文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计算机2级满分通过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喜欢篮球、足球、羽毛球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听歌、看书、弹吉他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优点是乐于助人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缺点是工作狂，一干活就停不下来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33.4pt;margin-top:499.6pt;height:58.65pt;width:345.5pt;mso-position-vertical-relative:page;z-index:251675648;mso-width-relative:page;mso-height-relative:page;" filled="f" stroked="f" coordsize="21600,21600" o:gfxdata="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XBVrNoAAAAMAQAA&#10;DwAAAAAAAAABACAAAAAiAAAAZHJzL2Rvd25yZXYueG1sUEsBAhQAFAAAAAgAh07iQC00I+mlAQAA&#10;P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世界级ABC竞赛第一名；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曾在《故事会》发表多篇论文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计算机2级满分通过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喜欢篮球、足球、羽毛球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听歌、看书、弹吉他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优点是乐于助人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44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缺点是工作狂，一干活就停不下来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ge">
                  <wp:posOffset>5910580</wp:posOffset>
                </wp:positionV>
                <wp:extent cx="290195" cy="29019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45pt;margin-top:465.4pt;height:22.85pt;width:22.85pt;mso-position-vertical-relative:page;z-index:251669504;mso-width-relative:page;mso-height-relative:page;" coordorigin="4887,13421" coordsize="457,457" o:gfxdata="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">
                <o:lock v:ext="edit" aspectratio="f"/>
                <v:shape id="矩形 93" o:spid="_x0000_s1026" o:spt="3" type="#_x0000_t3" style="position:absolute;left:4887;top:13421;height:457;width:457;v-text-anchor:middle;" fillcolor="#455B80" filled="t" stroked="f" coordsize="21600,21600" o:gfxdata="UEsDBAoAAAAAAIdO4kAAAAAAAAAAAAAAAAAEAAAAZHJzL1BLAwQUAAAACACHTuJAtK6EP74AAADb&#10;AAAADwAAAGRycy9kb3ducmV2LnhtbEWPzW7CMBCE70h9B2sr9YLACaI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6E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飞机 (1)" type="#_x0000_t75" style="position:absolute;left:4917;top:13476;height:367;width:367;" filled="f" o:preferrelative="t" stroked="f" coordsize="21600,21600" o:gfxdata="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7SPd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ge">
                  <wp:posOffset>5851525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161.5pt;margin-top:460.75pt;height:31.2pt;width:86.7pt;mso-position-vertical-relative:page;z-index:251674624;mso-width-relative:page;mso-height-relative:page;" filled="f" stroked="f" coordsize="21600,21600" o:gfxdata="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/o80dkAAAALAQAADwAAAAAAAAABACAAAAAiAAAAZHJzL2Rvd25yZXYueG1sUEsB&#10;AhQAFAAAAAgAh07iQKNgmb+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  <w:lang w:val="en-US" w:eastAsia="zh-CN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935" distR="114935" simplePos="0" relativeHeight="25167360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ge">
                  <wp:posOffset>3426460</wp:posOffset>
                </wp:positionV>
                <wp:extent cx="289560" cy="2895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4887" y="4416"/>
                          <a:chExt cx="456" cy="456"/>
                        </a:xfrm>
                      </wpg:grpSpPr>
                      <wps:wsp>
                        <wps:cNvPr id="92" name="矩形 91"/>
                        <wps:cNvSpPr/>
                        <wps:spPr>
                          <a:xfrm>
                            <a:off x="4887" y="441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" name="公文夹"/>
                        <wps:cNvSpPr/>
                        <wps:spPr bwMode="auto">
                          <a:xfrm>
                            <a:off x="5015" y="4511"/>
                            <a:ext cx="201" cy="267"/>
                          </a:xfrm>
                          <a:custGeom>
                            <a:avLst/>
                            <a:gdLst>
                              <a:gd name="T0" fmla="*/ 2147483646 w 5278"/>
                              <a:gd name="T1" fmla="*/ 2147483646 h 6863"/>
                              <a:gd name="T2" fmla="*/ 2147483646 w 5278"/>
                              <a:gd name="T3" fmla="*/ 2147483646 h 6863"/>
                              <a:gd name="T4" fmla="*/ 2147483646 w 5278"/>
                              <a:gd name="T5" fmla="*/ 2147483646 h 6863"/>
                              <a:gd name="T6" fmla="*/ 2147483646 w 5278"/>
                              <a:gd name="T7" fmla="*/ 2147483646 h 6863"/>
                              <a:gd name="T8" fmla="*/ 2147483646 w 5278"/>
                              <a:gd name="T9" fmla="*/ 2147483646 h 6863"/>
                              <a:gd name="T10" fmla="*/ 2147483646 w 5278"/>
                              <a:gd name="T11" fmla="*/ 2147483646 h 6863"/>
                              <a:gd name="T12" fmla="*/ 2147483646 w 5278"/>
                              <a:gd name="T13" fmla="*/ 2147483646 h 6863"/>
                              <a:gd name="T14" fmla="*/ 2147483646 w 5278"/>
                              <a:gd name="T15" fmla="*/ 2147483646 h 6863"/>
                              <a:gd name="T16" fmla="*/ 2147483646 w 5278"/>
                              <a:gd name="T17" fmla="*/ 2147483646 h 6863"/>
                              <a:gd name="T18" fmla="*/ 2147483646 w 5278"/>
                              <a:gd name="T19" fmla="*/ 2147483646 h 6863"/>
                              <a:gd name="T20" fmla="*/ 2147483646 w 5278"/>
                              <a:gd name="T21" fmla="*/ 2147483646 h 6863"/>
                              <a:gd name="T22" fmla="*/ 2147483646 w 5278"/>
                              <a:gd name="T23" fmla="*/ 2147483646 h 6863"/>
                              <a:gd name="T24" fmla="*/ 2147483646 w 5278"/>
                              <a:gd name="T25" fmla="*/ 2147483646 h 6863"/>
                              <a:gd name="T26" fmla="*/ 2147483646 w 5278"/>
                              <a:gd name="T27" fmla="*/ 2147483646 h 6863"/>
                              <a:gd name="T28" fmla="*/ 2147483646 w 5278"/>
                              <a:gd name="T29" fmla="*/ 2147483646 h 6863"/>
                              <a:gd name="T30" fmla="*/ 2147483646 w 5278"/>
                              <a:gd name="T31" fmla="*/ 2147483646 h 6863"/>
                              <a:gd name="T32" fmla="*/ 2147483646 w 5278"/>
                              <a:gd name="T33" fmla="*/ 2147483646 h 6863"/>
                              <a:gd name="T34" fmla="*/ 2147483646 w 5278"/>
                              <a:gd name="T35" fmla="*/ 2147483646 h 6863"/>
                              <a:gd name="T36" fmla="*/ 2147483646 w 5278"/>
                              <a:gd name="T37" fmla="*/ 2147483646 h 6863"/>
                              <a:gd name="T38" fmla="*/ 2147483646 w 5278"/>
                              <a:gd name="T39" fmla="*/ 2147483646 h 6863"/>
                              <a:gd name="T40" fmla="*/ 2147483646 w 5278"/>
                              <a:gd name="T41" fmla="*/ 2147483646 h 6863"/>
                              <a:gd name="T42" fmla="*/ 2147483646 w 5278"/>
                              <a:gd name="T43" fmla="*/ 2147483646 h 6863"/>
                              <a:gd name="T44" fmla="*/ 2147483646 w 5278"/>
                              <a:gd name="T45" fmla="*/ 2147483646 h 6863"/>
                              <a:gd name="T46" fmla="*/ 2147483646 w 5278"/>
                              <a:gd name="T47" fmla="*/ 2147483646 h 6863"/>
                              <a:gd name="T48" fmla="*/ 2147483646 w 5278"/>
                              <a:gd name="T49" fmla="*/ 2147483646 h 6863"/>
                              <a:gd name="T50" fmla="*/ 2147483646 w 5278"/>
                              <a:gd name="T51" fmla="*/ 2147483646 h 6863"/>
                              <a:gd name="T52" fmla="*/ 2147483646 w 5278"/>
                              <a:gd name="T53" fmla="*/ 2147483646 h 6863"/>
                              <a:gd name="T54" fmla="*/ 2147483646 w 5278"/>
                              <a:gd name="T55" fmla="*/ 2147483646 h 6863"/>
                              <a:gd name="T56" fmla="*/ 2147483646 w 5278"/>
                              <a:gd name="T57" fmla="*/ 2147483646 h 6863"/>
                              <a:gd name="T58" fmla="*/ 2147483646 w 5278"/>
                              <a:gd name="T59" fmla="*/ 2147483646 h 6863"/>
                              <a:gd name="T60" fmla="*/ 2147483646 w 5278"/>
                              <a:gd name="T61" fmla="*/ 2147483646 h 6863"/>
                              <a:gd name="T62" fmla="*/ 2147483646 w 5278"/>
                              <a:gd name="T63" fmla="*/ 2147483646 h 6863"/>
                              <a:gd name="T64" fmla="*/ 2147483646 w 5278"/>
                              <a:gd name="T65" fmla="*/ 2147483646 h 6863"/>
                              <a:gd name="T66" fmla="*/ 2147483646 w 5278"/>
                              <a:gd name="T67" fmla="*/ 2147483646 h 6863"/>
                              <a:gd name="T68" fmla="*/ 2147483646 w 5278"/>
                              <a:gd name="T69" fmla="*/ 2147483646 h 6863"/>
                              <a:gd name="T70" fmla="*/ 2147483646 w 5278"/>
                              <a:gd name="T71" fmla="*/ 2147483646 h 6863"/>
                              <a:gd name="T72" fmla="*/ 2147483646 w 5278"/>
                              <a:gd name="T73" fmla="*/ 2147483646 h 6863"/>
                              <a:gd name="T74" fmla="*/ 2147483646 w 5278"/>
                              <a:gd name="T75" fmla="*/ 2147483646 h 6863"/>
                              <a:gd name="T76" fmla="*/ 2147483646 w 5278"/>
                              <a:gd name="T77" fmla="*/ 2147483646 h 6863"/>
                              <a:gd name="T78" fmla="*/ 2147483646 w 5278"/>
                              <a:gd name="T79" fmla="*/ 2147483646 h 6863"/>
                              <a:gd name="T80" fmla="*/ 2147483646 w 5278"/>
                              <a:gd name="T81" fmla="*/ 2147483646 h 6863"/>
                              <a:gd name="T82" fmla="*/ 2147483646 w 5278"/>
                              <a:gd name="T83" fmla="*/ 2147483646 h 6863"/>
                              <a:gd name="T84" fmla="*/ 0 w 5278"/>
                              <a:gd name="T85" fmla="*/ 2147483646 h 6863"/>
                              <a:gd name="T86" fmla="*/ 2147483646 w 5278"/>
                              <a:gd name="T87" fmla="*/ 2147483646 h 6863"/>
                              <a:gd name="T88" fmla="*/ 2147483646 w 5278"/>
                              <a:gd name="T89" fmla="*/ 2147483646 h 6863"/>
                              <a:gd name="T90" fmla="*/ 2147483646 w 5278"/>
                              <a:gd name="T91" fmla="*/ 2147483646 h 6863"/>
                              <a:gd name="T92" fmla="*/ 2147483646 w 5278"/>
                              <a:gd name="T93" fmla="*/ 2147483646 h 6863"/>
                              <a:gd name="T94" fmla="*/ 2147483646 w 5278"/>
                              <a:gd name="T95" fmla="*/ 2147483646 h 6863"/>
                              <a:gd name="T96" fmla="*/ 2147483646 w 5278"/>
                              <a:gd name="T97" fmla="*/ 1347340187 h 6863"/>
                              <a:gd name="T98" fmla="*/ 2147483646 w 5278"/>
                              <a:gd name="T99" fmla="*/ 513294381 h 6863"/>
                              <a:gd name="T100" fmla="*/ 2147483646 w 5278"/>
                              <a:gd name="T101" fmla="*/ 42761601 h 6863"/>
                              <a:gd name="T102" fmla="*/ 2147483646 w 5278"/>
                              <a:gd name="T103" fmla="*/ 21419384 h 6863"/>
                              <a:gd name="T104" fmla="*/ 2147483646 w 5278"/>
                              <a:gd name="T105" fmla="*/ 363589915 h 6863"/>
                              <a:gd name="T106" fmla="*/ 2147483646 w 5278"/>
                              <a:gd name="T107" fmla="*/ 1133454737 h 6863"/>
                              <a:gd name="T108" fmla="*/ 2147483646 w 5278"/>
                              <a:gd name="T109" fmla="*/ 2147483646 h 6863"/>
                              <a:gd name="T110" fmla="*/ 2147483646 w 5278"/>
                              <a:gd name="T111" fmla="*/ 2147483646 h 6863"/>
                              <a:gd name="T112" fmla="*/ 2147483646 w 5278"/>
                              <a:gd name="T113" fmla="*/ 2147483646 h 6863"/>
                              <a:gd name="T114" fmla="*/ 2147483646 w 5278"/>
                              <a:gd name="T115" fmla="*/ 2147483646 h 6863"/>
                              <a:gd name="T116" fmla="*/ 2147483646 w 5278"/>
                              <a:gd name="T117" fmla="*/ 2147483646 h 6863"/>
                              <a:gd name="T118" fmla="*/ 2147483646 w 5278"/>
                              <a:gd name="T119" fmla="*/ 2147483646 h 686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278" h="6863">
                                <a:moveTo>
                                  <a:pt x="4046" y="5103"/>
                                </a:moveTo>
                                <a:lnTo>
                                  <a:pt x="1054" y="5103"/>
                                </a:lnTo>
                                <a:lnTo>
                                  <a:pt x="1054" y="4927"/>
                                </a:lnTo>
                                <a:lnTo>
                                  <a:pt x="4046" y="4927"/>
                                </a:lnTo>
                                <a:lnTo>
                                  <a:pt x="4046" y="5103"/>
                                </a:lnTo>
                                <a:close/>
                                <a:moveTo>
                                  <a:pt x="2814" y="4575"/>
                                </a:moveTo>
                                <a:lnTo>
                                  <a:pt x="1054" y="4575"/>
                                </a:lnTo>
                                <a:lnTo>
                                  <a:pt x="1054" y="4399"/>
                                </a:lnTo>
                                <a:lnTo>
                                  <a:pt x="2814" y="4399"/>
                                </a:lnTo>
                                <a:lnTo>
                                  <a:pt x="2814" y="4575"/>
                                </a:lnTo>
                                <a:close/>
                                <a:moveTo>
                                  <a:pt x="3342" y="4047"/>
                                </a:moveTo>
                                <a:lnTo>
                                  <a:pt x="1054" y="4047"/>
                                </a:lnTo>
                                <a:lnTo>
                                  <a:pt x="1054" y="3872"/>
                                </a:lnTo>
                                <a:lnTo>
                                  <a:pt x="3342" y="3872"/>
                                </a:lnTo>
                                <a:lnTo>
                                  <a:pt x="3342" y="4047"/>
                                </a:lnTo>
                                <a:close/>
                                <a:moveTo>
                                  <a:pt x="4222" y="3520"/>
                                </a:moveTo>
                                <a:lnTo>
                                  <a:pt x="1054" y="3520"/>
                                </a:lnTo>
                                <a:lnTo>
                                  <a:pt x="1054" y="3344"/>
                                </a:lnTo>
                                <a:lnTo>
                                  <a:pt x="4222" y="3344"/>
                                </a:lnTo>
                                <a:lnTo>
                                  <a:pt x="4222" y="3520"/>
                                </a:lnTo>
                                <a:close/>
                                <a:moveTo>
                                  <a:pt x="2814" y="2992"/>
                                </a:moveTo>
                                <a:lnTo>
                                  <a:pt x="1054" y="2992"/>
                                </a:lnTo>
                                <a:lnTo>
                                  <a:pt x="1054" y="2816"/>
                                </a:lnTo>
                                <a:lnTo>
                                  <a:pt x="2814" y="2816"/>
                                </a:lnTo>
                                <a:lnTo>
                                  <a:pt x="2814" y="2992"/>
                                </a:lnTo>
                                <a:close/>
                                <a:moveTo>
                                  <a:pt x="4750" y="1056"/>
                                </a:moveTo>
                                <a:lnTo>
                                  <a:pt x="3518" y="1056"/>
                                </a:lnTo>
                                <a:lnTo>
                                  <a:pt x="3620" y="1362"/>
                                </a:lnTo>
                                <a:lnTo>
                                  <a:pt x="3664" y="1373"/>
                                </a:lnTo>
                                <a:lnTo>
                                  <a:pt x="3707" y="1385"/>
                                </a:lnTo>
                                <a:lnTo>
                                  <a:pt x="3747" y="1397"/>
                                </a:lnTo>
                                <a:lnTo>
                                  <a:pt x="3785" y="1412"/>
                                </a:lnTo>
                                <a:lnTo>
                                  <a:pt x="3822" y="1426"/>
                                </a:lnTo>
                                <a:lnTo>
                                  <a:pt x="3856" y="1441"/>
                                </a:lnTo>
                                <a:lnTo>
                                  <a:pt x="3888" y="1458"/>
                                </a:lnTo>
                                <a:lnTo>
                                  <a:pt x="3919" y="1476"/>
                                </a:lnTo>
                                <a:lnTo>
                                  <a:pt x="3948" y="1494"/>
                                </a:lnTo>
                                <a:lnTo>
                                  <a:pt x="3976" y="1513"/>
                                </a:lnTo>
                                <a:lnTo>
                                  <a:pt x="4001" y="1534"/>
                                </a:lnTo>
                                <a:lnTo>
                                  <a:pt x="4025" y="1555"/>
                                </a:lnTo>
                                <a:lnTo>
                                  <a:pt x="4046" y="1577"/>
                                </a:lnTo>
                                <a:lnTo>
                                  <a:pt x="4067" y="1599"/>
                                </a:lnTo>
                                <a:lnTo>
                                  <a:pt x="4086" y="1622"/>
                                </a:lnTo>
                                <a:lnTo>
                                  <a:pt x="4104" y="1646"/>
                                </a:lnTo>
                                <a:lnTo>
                                  <a:pt x="4119" y="1671"/>
                                </a:lnTo>
                                <a:lnTo>
                                  <a:pt x="4134" y="1696"/>
                                </a:lnTo>
                                <a:lnTo>
                                  <a:pt x="4148" y="1723"/>
                                </a:lnTo>
                                <a:lnTo>
                                  <a:pt x="4160" y="1749"/>
                                </a:lnTo>
                                <a:lnTo>
                                  <a:pt x="4171" y="1777"/>
                                </a:lnTo>
                                <a:lnTo>
                                  <a:pt x="4180" y="1805"/>
                                </a:lnTo>
                                <a:lnTo>
                                  <a:pt x="4189" y="1834"/>
                                </a:lnTo>
                                <a:lnTo>
                                  <a:pt x="4196" y="1863"/>
                                </a:lnTo>
                                <a:lnTo>
                                  <a:pt x="4203" y="1892"/>
                                </a:lnTo>
                                <a:lnTo>
                                  <a:pt x="4208" y="1923"/>
                                </a:lnTo>
                                <a:lnTo>
                                  <a:pt x="4213" y="1953"/>
                                </a:lnTo>
                                <a:lnTo>
                                  <a:pt x="4216" y="1984"/>
                                </a:lnTo>
                                <a:lnTo>
                                  <a:pt x="4219" y="2015"/>
                                </a:lnTo>
                                <a:lnTo>
                                  <a:pt x="4221" y="2047"/>
                                </a:lnTo>
                                <a:lnTo>
                                  <a:pt x="4222" y="2078"/>
                                </a:lnTo>
                                <a:lnTo>
                                  <a:pt x="4222" y="2111"/>
                                </a:lnTo>
                                <a:lnTo>
                                  <a:pt x="1054" y="2111"/>
                                </a:lnTo>
                                <a:lnTo>
                                  <a:pt x="1056" y="2081"/>
                                </a:lnTo>
                                <a:lnTo>
                                  <a:pt x="1057" y="2050"/>
                                </a:lnTo>
                                <a:lnTo>
                                  <a:pt x="1058" y="2020"/>
                                </a:lnTo>
                                <a:lnTo>
                                  <a:pt x="1062" y="1990"/>
                                </a:lnTo>
                                <a:lnTo>
                                  <a:pt x="1065" y="1960"/>
                                </a:lnTo>
                                <a:lnTo>
                                  <a:pt x="1070" y="1931"/>
                                </a:lnTo>
                                <a:lnTo>
                                  <a:pt x="1076" y="1902"/>
                                </a:lnTo>
                                <a:lnTo>
                                  <a:pt x="1083" y="1874"/>
                                </a:lnTo>
                                <a:lnTo>
                                  <a:pt x="1092" y="1846"/>
                                </a:lnTo>
                                <a:lnTo>
                                  <a:pt x="1101" y="1819"/>
                                </a:lnTo>
                                <a:lnTo>
                                  <a:pt x="1111" y="1792"/>
                                </a:lnTo>
                                <a:lnTo>
                                  <a:pt x="1123" y="1766"/>
                                </a:lnTo>
                                <a:lnTo>
                                  <a:pt x="1135" y="1740"/>
                                </a:lnTo>
                                <a:lnTo>
                                  <a:pt x="1149" y="1714"/>
                                </a:lnTo>
                                <a:lnTo>
                                  <a:pt x="1165" y="1690"/>
                                </a:lnTo>
                                <a:lnTo>
                                  <a:pt x="1180" y="1665"/>
                                </a:lnTo>
                                <a:lnTo>
                                  <a:pt x="1198" y="1643"/>
                                </a:lnTo>
                                <a:lnTo>
                                  <a:pt x="1217" y="1620"/>
                                </a:lnTo>
                                <a:lnTo>
                                  <a:pt x="1239" y="1597"/>
                                </a:lnTo>
                                <a:lnTo>
                                  <a:pt x="1260" y="1576"/>
                                </a:lnTo>
                                <a:lnTo>
                                  <a:pt x="1284" y="1555"/>
                                </a:lnTo>
                                <a:lnTo>
                                  <a:pt x="1309" y="1535"/>
                                </a:lnTo>
                                <a:lnTo>
                                  <a:pt x="1336" y="1516"/>
                                </a:lnTo>
                                <a:lnTo>
                                  <a:pt x="1363" y="1498"/>
                                </a:lnTo>
                                <a:lnTo>
                                  <a:pt x="1393" y="1480"/>
                                </a:lnTo>
                                <a:lnTo>
                                  <a:pt x="1426" y="1463"/>
                                </a:lnTo>
                                <a:lnTo>
                                  <a:pt x="1458" y="1447"/>
                                </a:lnTo>
                                <a:lnTo>
                                  <a:pt x="1493" y="1432"/>
                                </a:lnTo>
                                <a:lnTo>
                                  <a:pt x="1530" y="1418"/>
                                </a:lnTo>
                                <a:lnTo>
                                  <a:pt x="1568" y="1404"/>
                                </a:lnTo>
                                <a:lnTo>
                                  <a:pt x="1609" y="1392"/>
                                </a:lnTo>
                                <a:lnTo>
                                  <a:pt x="1651" y="1380"/>
                                </a:lnTo>
                                <a:lnTo>
                                  <a:pt x="1758" y="1056"/>
                                </a:lnTo>
                                <a:lnTo>
                                  <a:pt x="526" y="1056"/>
                                </a:lnTo>
                                <a:lnTo>
                                  <a:pt x="526" y="6335"/>
                                </a:lnTo>
                                <a:lnTo>
                                  <a:pt x="4750" y="6335"/>
                                </a:lnTo>
                                <a:lnTo>
                                  <a:pt x="4750" y="1056"/>
                                </a:lnTo>
                                <a:close/>
                                <a:moveTo>
                                  <a:pt x="2638" y="265"/>
                                </a:moveTo>
                                <a:lnTo>
                                  <a:pt x="2638" y="265"/>
                                </a:lnTo>
                                <a:lnTo>
                                  <a:pt x="2611" y="266"/>
                                </a:lnTo>
                                <a:lnTo>
                                  <a:pt x="2584" y="269"/>
                                </a:lnTo>
                                <a:lnTo>
                                  <a:pt x="2559" y="275"/>
                                </a:lnTo>
                                <a:lnTo>
                                  <a:pt x="2535" y="285"/>
                                </a:lnTo>
                                <a:lnTo>
                                  <a:pt x="2513" y="296"/>
                                </a:lnTo>
                                <a:lnTo>
                                  <a:pt x="2491" y="309"/>
                                </a:lnTo>
                                <a:lnTo>
                                  <a:pt x="2471" y="324"/>
                                </a:lnTo>
                                <a:lnTo>
                                  <a:pt x="2452" y="341"/>
                                </a:lnTo>
                                <a:lnTo>
                                  <a:pt x="2435" y="360"/>
                                </a:lnTo>
                                <a:lnTo>
                                  <a:pt x="2419" y="381"/>
                                </a:lnTo>
                                <a:lnTo>
                                  <a:pt x="2406" y="402"/>
                                </a:lnTo>
                                <a:lnTo>
                                  <a:pt x="2395" y="425"/>
                                </a:lnTo>
                                <a:lnTo>
                                  <a:pt x="2386" y="449"/>
                                </a:lnTo>
                                <a:lnTo>
                                  <a:pt x="2380" y="474"/>
                                </a:lnTo>
                                <a:lnTo>
                                  <a:pt x="2375" y="500"/>
                                </a:lnTo>
                                <a:lnTo>
                                  <a:pt x="2374" y="528"/>
                                </a:lnTo>
                                <a:lnTo>
                                  <a:pt x="2375" y="554"/>
                                </a:lnTo>
                                <a:lnTo>
                                  <a:pt x="2380" y="581"/>
                                </a:lnTo>
                                <a:lnTo>
                                  <a:pt x="2386" y="606"/>
                                </a:lnTo>
                                <a:lnTo>
                                  <a:pt x="2395" y="631"/>
                                </a:lnTo>
                                <a:lnTo>
                                  <a:pt x="2406" y="654"/>
                                </a:lnTo>
                                <a:lnTo>
                                  <a:pt x="2419" y="675"/>
                                </a:lnTo>
                                <a:lnTo>
                                  <a:pt x="2435" y="696"/>
                                </a:lnTo>
                                <a:lnTo>
                                  <a:pt x="2452" y="715"/>
                                </a:lnTo>
                                <a:lnTo>
                                  <a:pt x="2471" y="732"/>
                                </a:lnTo>
                                <a:lnTo>
                                  <a:pt x="2491" y="747"/>
                                </a:lnTo>
                                <a:lnTo>
                                  <a:pt x="2513" y="760"/>
                                </a:lnTo>
                                <a:lnTo>
                                  <a:pt x="2535" y="771"/>
                                </a:lnTo>
                                <a:lnTo>
                                  <a:pt x="2559" y="779"/>
                                </a:lnTo>
                                <a:lnTo>
                                  <a:pt x="2584" y="787"/>
                                </a:lnTo>
                                <a:lnTo>
                                  <a:pt x="2611" y="790"/>
                                </a:lnTo>
                                <a:lnTo>
                                  <a:pt x="2638" y="791"/>
                                </a:lnTo>
                                <a:lnTo>
                                  <a:pt x="2665" y="790"/>
                                </a:lnTo>
                                <a:lnTo>
                                  <a:pt x="2691" y="787"/>
                                </a:lnTo>
                                <a:lnTo>
                                  <a:pt x="2716" y="779"/>
                                </a:lnTo>
                                <a:lnTo>
                                  <a:pt x="2741" y="771"/>
                                </a:lnTo>
                                <a:lnTo>
                                  <a:pt x="2764" y="760"/>
                                </a:lnTo>
                                <a:lnTo>
                                  <a:pt x="2786" y="747"/>
                                </a:lnTo>
                                <a:lnTo>
                                  <a:pt x="2806" y="732"/>
                                </a:lnTo>
                                <a:lnTo>
                                  <a:pt x="2825" y="715"/>
                                </a:lnTo>
                                <a:lnTo>
                                  <a:pt x="2842" y="696"/>
                                </a:lnTo>
                                <a:lnTo>
                                  <a:pt x="2857" y="675"/>
                                </a:lnTo>
                                <a:lnTo>
                                  <a:pt x="2871" y="654"/>
                                </a:lnTo>
                                <a:lnTo>
                                  <a:pt x="2881" y="631"/>
                                </a:lnTo>
                                <a:lnTo>
                                  <a:pt x="2890" y="606"/>
                                </a:lnTo>
                                <a:lnTo>
                                  <a:pt x="2897" y="581"/>
                                </a:lnTo>
                                <a:lnTo>
                                  <a:pt x="2900" y="554"/>
                                </a:lnTo>
                                <a:lnTo>
                                  <a:pt x="2902" y="528"/>
                                </a:lnTo>
                                <a:lnTo>
                                  <a:pt x="2900" y="500"/>
                                </a:lnTo>
                                <a:lnTo>
                                  <a:pt x="2897" y="474"/>
                                </a:lnTo>
                                <a:lnTo>
                                  <a:pt x="2890" y="449"/>
                                </a:lnTo>
                                <a:lnTo>
                                  <a:pt x="2881" y="425"/>
                                </a:lnTo>
                                <a:lnTo>
                                  <a:pt x="2871" y="402"/>
                                </a:lnTo>
                                <a:lnTo>
                                  <a:pt x="2857" y="381"/>
                                </a:lnTo>
                                <a:lnTo>
                                  <a:pt x="2842" y="360"/>
                                </a:lnTo>
                                <a:lnTo>
                                  <a:pt x="2825" y="341"/>
                                </a:lnTo>
                                <a:lnTo>
                                  <a:pt x="2806" y="324"/>
                                </a:lnTo>
                                <a:lnTo>
                                  <a:pt x="2786" y="309"/>
                                </a:lnTo>
                                <a:lnTo>
                                  <a:pt x="2764" y="296"/>
                                </a:lnTo>
                                <a:lnTo>
                                  <a:pt x="2741" y="285"/>
                                </a:lnTo>
                                <a:lnTo>
                                  <a:pt x="2716" y="275"/>
                                </a:lnTo>
                                <a:lnTo>
                                  <a:pt x="2691" y="269"/>
                                </a:lnTo>
                                <a:lnTo>
                                  <a:pt x="2665" y="266"/>
                                </a:lnTo>
                                <a:lnTo>
                                  <a:pt x="2638" y="265"/>
                                </a:lnTo>
                                <a:close/>
                                <a:moveTo>
                                  <a:pt x="0" y="6863"/>
                                </a:moveTo>
                                <a:lnTo>
                                  <a:pt x="0" y="528"/>
                                </a:lnTo>
                                <a:lnTo>
                                  <a:pt x="2110" y="528"/>
                                </a:lnTo>
                                <a:lnTo>
                                  <a:pt x="2110" y="500"/>
                                </a:lnTo>
                                <a:lnTo>
                                  <a:pt x="2113" y="474"/>
                                </a:lnTo>
                                <a:lnTo>
                                  <a:pt x="2116" y="448"/>
                                </a:lnTo>
                                <a:lnTo>
                                  <a:pt x="2121" y="421"/>
                                </a:lnTo>
                                <a:lnTo>
                                  <a:pt x="2127" y="396"/>
                                </a:lnTo>
                                <a:lnTo>
                                  <a:pt x="2134" y="371"/>
                                </a:lnTo>
                                <a:lnTo>
                                  <a:pt x="2143" y="346"/>
                                </a:lnTo>
                                <a:lnTo>
                                  <a:pt x="2152" y="322"/>
                                </a:lnTo>
                                <a:lnTo>
                                  <a:pt x="2162" y="299"/>
                                </a:lnTo>
                                <a:lnTo>
                                  <a:pt x="2174" y="277"/>
                                </a:lnTo>
                                <a:lnTo>
                                  <a:pt x="2187" y="254"/>
                                </a:lnTo>
                                <a:lnTo>
                                  <a:pt x="2200" y="232"/>
                                </a:lnTo>
                                <a:lnTo>
                                  <a:pt x="2216" y="212"/>
                                </a:lnTo>
                                <a:lnTo>
                                  <a:pt x="2231" y="192"/>
                                </a:lnTo>
                                <a:lnTo>
                                  <a:pt x="2248" y="172"/>
                                </a:lnTo>
                                <a:lnTo>
                                  <a:pt x="2265" y="154"/>
                                </a:lnTo>
                                <a:lnTo>
                                  <a:pt x="2283" y="136"/>
                                </a:lnTo>
                                <a:lnTo>
                                  <a:pt x="2302" y="121"/>
                                </a:lnTo>
                                <a:lnTo>
                                  <a:pt x="2322" y="105"/>
                                </a:lnTo>
                                <a:lnTo>
                                  <a:pt x="2343" y="90"/>
                                </a:lnTo>
                                <a:lnTo>
                                  <a:pt x="2364" y="77"/>
                                </a:lnTo>
                                <a:lnTo>
                                  <a:pt x="2387" y="63"/>
                                </a:lnTo>
                                <a:lnTo>
                                  <a:pt x="2410" y="53"/>
                                </a:lnTo>
                                <a:lnTo>
                                  <a:pt x="2432" y="42"/>
                                </a:lnTo>
                                <a:lnTo>
                                  <a:pt x="2456" y="32"/>
                                </a:lnTo>
                                <a:lnTo>
                                  <a:pt x="2481" y="24"/>
                                </a:lnTo>
                                <a:lnTo>
                                  <a:pt x="2507" y="17"/>
                                </a:lnTo>
                                <a:lnTo>
                                  <a:pt x="2532" y="11"/>
                                </a:lnTo>
                                <a:lnTo>
                                  <a:pt x="2558" y="6"/>
                                </a:lnTo>
                                <a:lnTo>
                                  <a:pt x="2584" y="2"/>
                                </a:lnTo>
                                <a:lnTo>
                                  <a:pt x="2611" y="1"/>
                                </a:lnTo>
                                <a:lnTo>
                                  <a:pt x="2638" y="0"/>
                                </a:lnTo>
                                <a:lnTo>
                                  <a:pt x="2665" y="1"/>
                                </a:lnTo>
                                <a:lnTo>
                                  <a:pt x="2692" y="2"/>
                                </a:lnTo>
                                <a:lnTo>
                                  <a:pt x="2718" y="6"/>
                                </a:lnTo>
                                <a:lnTo>
                                  <a:pt x="2745" y="11"/>
                                </a:lnTo>
                                <a:lnTo>
                                  <a:pt x="2770" y="17"/>
                                </a:lnTo>
                                <a:lnTo>
                                  <a:pt x="2795" y="24"/>
                                </a:lnTo>
                                <a:lnTo>
                                  <a:pt x="2820" y="32"/>
                                </a:lnTo>
                                <a:lnTo>
                                  <a:pt x="2844" y="42"/>
                                </a:lnTo>
                                <a:lnTo>
                                  <a:pt x="2867" y="53"/>
                                </a:lnTo>
                                <a:lnTo>
                                  <a:pt x="2890" y="63"/>
                                </a:lnTo>
                                <a:lnTo>
                                  <a:pt x="2912" y="77"/>
                                </a:lnTo>
                                <a:lnTo>
                                  <a:pt x="2934" y="90"/>
                                </a:lnTo>
                                <a:lnTo>
                                  <a:pt x="2954" y="105"/>
                                </a:lnTo>
                                <a:lnTo>
                                  <a:pt x="2975" y="121"/>
                                </a:lnTo>
                                <a:lnTo>
                                  <a:pt x="2994" y="136"/>
                                </a:lnTo>
                                <a:lnTo>
                                  <a:pt x="3012" y="154"/>
                                </a:lnTo>
                                <a:lnTo>
                                  <a:pt x="3030" y="172"/>
                                </a:lnTo>
                                <a:lnTo>
                                  <a:pt x="3045" y="192"/>
                                </a:lnTo>
                                <a:lnTo>
                                  <a:pt x="3062" y="212"/>
                                </a:lnTo>
                                <a:lnTo>
                                  <a:pt x="3076" y="232"/>
                                </a:lnTo>
                                <a:lnTo>
                                  <a:pt x="3090" y="254"/>
                                </a:lnTo>
                                <a:lnTo>
                                  <a:pt x="3103" y="277"/>
                                </a:lnTo>
                                <a:lnTo>
                                  <a:pt x="3115" y="299"/>
                                </a:lnTo>
                                <a:lnTo>
                                  <a:pt x="3126" y="322"/>
                                </a:lnTo>
                                <a:lnTo>
                                  <a:pt x="3134" y="346"/>
                                </a:lnTo>
                                <a:lnTo>
                                  <a:pt x="3142" y="371"/>
                                </a:lnTo>
                                <a:lnTo>
                                  <a:pt x="3149" y="396"/>
                                </a:lnTo>
                                <a:lnTo>
                                  <a:pt x="3155" y="421"/>
                                </a:lnTo>
                                <a:lnTo>
                                  <a:pt x="3160" y="448"/>
                                </a:lnTo>
                                <a:lnTo>
                                  <a:pt x="3164" y="474"/>
                                </a:lnTo>
                                <a:lnTo>
                                  <a:pt x="3166" y="500"/>
                                </a:lnTo>
                                <a:lnTo>
                                  <a:pt x="3166" y="528"/>
                                </a:lnTo>
                                <a:lnTo>
                                  <a:pt x="5278" y="528"/>
                                </a:lnTo>
                                <a:lnTo>
                                  <a:pt x="5278" y="6863"/>
                                </a:lnTo>
                                <a:lnTo>
                                  <a:pt x="0" y="6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5pt;margin-top:269.8pt;height:22.8pt;width:22.8pt;mso-position-vertical-relative:page;z-index:251673600;mso-width-relative:page;mso-height-relative:page;" coordorigin="4887,4416" coordsize="456,456" o:gfxdata="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">
                <o:lock v:ext="edit" aspectratio="f"/>
                <v:shape id="矩形 91" o:spid="_x0000_s1026" o:spt="3" type="#_x0000_t3" style="position:absolute;left:4887;top:4416;height:457;width:457;v-text-anchor:middle;" fillcolor="#455B80" filled="t" stroked="f" coordsize="21600,21600" o:gfxdata="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u50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公文夹" o:spid="_x0000_s1026" o:spt="100" style="position:absolute;left:5015;top:4511;height:267;width:201;v-text-anchor:middle;" fillcolor="#FFFFFF [3212]" filled="t" stroked="f" coordsize="5278,6863" o:gfxdata="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+cU5ugAAANoA&#10;AAAPAAAAAAAAAAEAIAAAACIAAABkcnMvZG93bnJldi54bWxQSwECFAAUAAAACACHTuJAMy8FnjsA&#10;AAA5AAAAEAAAAAAAAAABACAAAAAJAQAAZHJzL3NoYXBleG1sLnhtbFBLBQYAAAAABgAGAFsBAACz&#10;AwAAAAA=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<v:path o:connectlocs="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0,83546282;81781775,83546282;81781775,83546282;81781775,83546282;81781775,83546282;81781775,83546282;81781775,52417285;81781775,19969342;81781775,1663608;81781775,833305;81781775,14145199;81781775,44096228;81781775,83546282;81781775,83546282;81781775,83546282;81781775,83546282;81781775,83546282;81781775,83546282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2336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ge">
                  <wp:posOffset>2946400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0.15pt;margin-top:232pt;height:64.95pt;width:201.05pt;mso-position-vertical-relative:page;z-index:-251654144;v-text-anchor:middle;mso-width-relative:page;mso-height-relative:page;" fillcolor="#455B80" filled="t" stroked="f" coordsize="21600,21600" o:gfxdata="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3Jw&#10;GdkAAAAMAQAADwAAAAAAAAABACAAAAAiAAAAZHJzL2Rvd25yZXYueG1sUEsBAhQAFAAAAAgAh07i&#10;QJi6Js/oAQAAvwMAAA4AAAAAAAAAAQAgAAAAKAEAAGRycy9lMm9Eb2MueG1sUEsFBgAAAAAGAAYA&#10;WQEAAI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6672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ge">
                  <wp:posOffset>6715125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71.9pt;margin-top:528.75pt;height:0pt;width:151.5pt;mso-position-vertical-relative:page;z-index:251676672;mso-width-relative:page;mso-height-relative:page;" filled="f" stroked="t" coordsize="21600,21600" o:gfxdata="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hkYlNsAAAAOAQAADwAAAAAAAAABACAAAAAiAAAAZHJzL2Rvd25yZXYueG1s&#10;UEsBAhQAFAAAAAgAh07iQIxRJV/1AQAA5AMAAA4AAAAAAAAAAQAgAAAAKgEAAGRycy9lMm9Eb2Mu&#10;eG1sUEsFBgAAAAAGAAYAWQEAAJEFAAAAAA==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935" distR="114935" simplePos="0" relativeHeight="251672576" behindDoc="0" locked="0" layoutInCell="1" allowOverlap="1">
                <wp:simplePos x="0" y="0"/>
                <wp:positionH relativeFrom="column">
                  <wp:posOffset>-951230</wp:posOffset>
                </wp:positionH>
                <wp:positionV relativeFrom="page">
                  <wp:posOffset>4055745</wp:posOffset>
                </wp:positionV>
                <wp:extent cx="222250" cy="2374900"/>
                <wp:effectExtent l="0" t="0" r="635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9pt;margin-top:319.35pt;height:187pt;width:17.5pt;mso-position-vertical-relative:page;z-index:251672576;mso-width-relative:page;mso-height-relative:page;" coordorigin="4577,7646" coordsize="350,3740" o:gfxdata="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">
                <o:lock v:ext="edit" aspectratio="f"/>
                <v:group id="_x0000_s1026" o:spid="_x0000_s1026" o:spt="203" style="position:absolute;left:4577;top:10358;height:350;width:350;" coordorigin="801,10314" coordsize="350,3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DBAoAAAAAAIdO4kAAAAAAAAAAAAAAAAAEAAAAZHJzL1BLAwQUAAAACACHTuJAmPjVrL4AAADb&#10;AAAADwAAAGRycy9kb3ducmV2LnhtbEWPzWrDMBCE74W+g9hCLiWRndI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jV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oay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DBAoAAAAAAIdO4kAAAAAAAAAAAAAAAAAEAAAAZHJzL1BLAwQUAAAACACHTuJAFxFN2L4AAADb&#10;AAAADwAAAGRycy9kb3ducmV2LnhtbEWPzWrDMBCE74W+g9hCLiWRHdo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FN2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p8YC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HA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RpB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u5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MN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wo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PBrq/&#10;AAAA2wAAAA8AAAAAAAAAAQAgAAAAIgAAAGRycy9kb3ducmV2LnhtbFBLAQIUABQAAAAIAIdO4kAz&#10;LwWeOwAAADkAAAAQAAAAAAAAAAEAIAAAAA4BAABkcnMvc2hhcGV4bWwueG1sUEsFBgAAAAAGAAYA&#10;WwEAALgD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kv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vHXG5AAAA2wAA&#10;AA8AAAAAAAAAAQAgAAAAIgAAAGRycy9kb3ducmV2LnhtbFBLAQIUABQAAAAIAIdO4kAzLwWeOwAA&#10;ADkAAAAQAAAAAAAAAAEAIAAAAAgBAABkcnMvc2hhcGV4bWwueG1sUEsFBgAAAAAGAAYAWwEAALID&#10;AAAAAA=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935" distR="114935" simplePos="0" relativeHeight="251670528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ge">
                  <wp:posOffset>3956050</wp:posOffset>
                </wp:positionV>
                <wp:extent cx="209550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default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2006.06.01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东北人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default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东北边上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eastAsia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群众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default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xxxxxxxxxxx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260" w:afterAutospacing="0" w:line="420" w:lineRule="exact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xxxxxxxxxxxx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4.95pt;margin-top:311.5pt;height:207.1pt;width:165pt;mso-position-vertical-relative:page;z-index:251670528;mso-width-relative:page;mso-height-relative:page;" filled="f" stroked="f" coordsize="21600,21600" o:gfxdata="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D0K72QAAAA0BAAAPAAAAAAAAAAEAIAAAACIAAABkcnMvZG93bnJldi54bWxQSwEC&#10;FAAUAAAACACHTuJAg7HQVLoBAAB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default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2006.06.01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东北人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default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东北边上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eastAsia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群众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default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xxxxxxxxxxx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260" w:afterAutospacing="0" w:line="420" w:lineRule="exact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xxxxxxxxxxxx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0288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ge">
                  <wp:posOffset>3776345</wp:posOffset>
                </wp:positionV>
                <wp:extent cx="2553970" cy="6936105"/>
                <wp:effectExtent l="0" t="0" r="17780" b="1714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693610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90.15pt;margin-top:297.35pt;height:546.15pt;width:201.1pt;mso-position-vertical-relative:page;z-index:-251656192;v-text-anchor:middle;mso-width-relative:page;mso-height-relative:page;" fillcolor="#E3E3E3" filled="t" stroked="f" coordsize="21600,21600" o:gfxdata="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8rd&#10;XtsAAAANAQAADwAAAAAAAAABACAAAAAiAAAAZHJzL2Rvd25yZXYueG1sUEsBAhQAFAAAAAgAh07i&#10;QJFVNHfmAQAAwAMAAA4AAAAAAAAAAQAgAAAAKgEAAGRycy9lMm9Eb2MueG1sUEsFBgAAAAAGAAYA&#10;WQEAAI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ge">
                  <wp:posOffset>2973705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晓  舟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75pt;margin-top:234.15pt;height:44.95pt;width:98.4pt;mso-position-vertical-relative:page;mso-wrap-style:none;z-index:251665408;mso-width-relative:page;mso-height-relative:page;" filled="f" stroked="f" coordsize="21600,21600" o:gfxdata="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89d&#10;KtkAAAALAQAADwAAAAAAAAABACAAAAAiAAAAZHJzL2Rvd25yZXYueG1sUEsBAhQAFAAAAAgAh07i&#10;QHyCeKavAQAAR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晓  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ge">
                  <wp:posOffset>3431540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3.35pt;margin-top:270.2pt;height:25.2pt;width:155.9pt;mso-position-vertical-relative:page;z-index:251664384;mso-width-relative:page;mso-height-relative:page;" filled="f" stroked="f" coordsize="21600,21600" o:gfxdata="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f71c2QAAAAwBAAAPAAAAAAAAAAEAIAAAACIAAABkcnMvZG93bnJl&#10;di54bWxQSwECFAAUAAAACACHTuJAjb04lcMBAABp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2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Garamond Pro">
    <w:altName w:val="PMingLiU-ExtB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F865E"/>
    <w:multiLevelType w:val="singleLevel"/>
    <w:tmpl w:val="CDBF86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B7C8C"/>
    <w:multiLevelType w:val="singleLevel"/>
    <w:tmpl w:val="596B7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55B8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lmMzlkYWQ5Mjc2ZmI1ODRhN2I3YmNhMmUwYmM4NWMifQ=="/>
  </w:docVars>
  <w:rsids>
    <w:rsidRoot w:val="1CB82807"/>
    <w:rsid w:val="000016F2"/>
    <w:rsid w:val="00004882"/>
    <w:rsid w:val="00027168"/>
    <w:rsid w:val="00035AE2"/>
    <w:rsid w:val="00037EB3"/>
    <w:rsid w:val="00044156"/>
    <w:rsid w:val="00047B4E"/>
    <w:rsid w:val="00055527"/>
    <w:rsid w:val="00070B82"/>
    <w:rsid w:val="00071822"/>
    <w:rsid w:val="00074D16"/>
    <w:rsid w:val="000801F6"/>
    <w:rsid w:val="000805C8"/>
    <w:rsid w:val="00093491"/>
    <w:rsid w:val="000A4627"/>
    <w:rsid w:val="000A7BDA"/>
    <w:rsid w:val="000B4812"/>
    <w:rsid w:val="000D3AE9"/>
    <w:rsid w:val="000E6170"/>
    <w:rsid w:val="000E63F5"/>
    <w:rsid w:val="00102B8C"/>
    <w:rsid w:val="0010453E"/>
    <w:rsid w:val="00113CEB"/>
    <w:rsid w:val="001242C1"/>
    <w:rsid w:val="00125954"/>
    <w:rsid w:val="00127D73"/>
    <w:rsid w:val="00132E39"/>
    <w:rsid w:val="00165453"/>
    <w:rsid w:val="001675D5"/>
    <w:rsid w:val="001768E2"/>
    <w:rsid w:val="0019096C"/>
    <w:rsid w:val="00197B6E"/>
    <w:rsid w:val="001A3F1E"/>
    <w:rsid w:val="001B44F8"/>
    <w:rsid w:val="001C0158"/>
    <w:rsid w:val="001C0345"/>
    <w:rsid w:val="001D79E1"/>
    <w:rsid w:val="0020061B"/>
    <w:rsid w:val="00200D6E"/>
    <w:rsid w:val="002243E1"/>
    <w:rsid w:val="00236264"/>
    <w:rsid w:val="002425A8"/>
    <w:rsid w:val="00250E23"/>
    <w:rsid w:val="00261010"/>
    <w:rsid w:val="00273BFE"/>
    <w:rsid w:val="00283876"/>
    <w:rsid w:val="0028395F"/>
    <w:rsid w:val="002A4E0F"/>
    <w:rsid w:val="002B0E3B"/>
    <w:rsid w:val="002B1A26"/>
    <w:rsid w:val="002C3B56"/>
    <w:rsid w:val="002D22CE"/>
    <w:rsid w:val="002E122D"/>
    <w:rsid w:val="002E1A20"/>
    <w:rsid w:val="002F156D"/>
    <w:rsid w:val="002F321F"/>
    <w:rsid w:val="002F61A5"/>
    <w:rsid w:val="00324DA9"/>
    <w:rsid w:val="00337947"/>
    <w:rsid w:val="003405F3"/>
    <w:rsid w:val="0034290D"/>
    <w:rsid w:val="00350C05"/>
    <w:rsid w:val="00357963"/>
    <w:rsid w:val="00363AE4"/>
    <w:rsid w:val="00374486"/>
    <w:rsid w:val="00375799"/>
    <w:rsid w:val="003844D5"/>
    <w:rsid w:val="00396055"/>
    <w:rsid w:val="003963BE"/>
    <w:rsid w:val="003A21F5"/>
    <w:rsid w:val="003C2E45"/>
    <w:rsid w:val="003C61FC"/>
    <w:rsid w:val="003D26A6"/>
    <w:rsid w:val="003D3017"/>
    <w:rsid w:val="00406850"/>
    <w:rsid w:val="00420FDC"/>
    <w:rsid w:val="00421399"/>
    <w:rsid w:val="004270FB"/>
    <w:rsid w:val="00432024"/>
    <w:rsid w:val="00434C4C"/>
    <w:rsid w:val="00454428"/>
    <w:rsid w:val="00454A20"/>
    <w:rsid w:val="0045655D"/>
    <w:rsid w:val="004663AD"/>
    <w:rsid w:val="0046708B"/>
    <w:rsid w:val="004676A9"/>
    <w:rsid w:val="00467D9D"/>
    <w:rsid w:val="00476942"/>
    <w:rsid w:val="00482F73"/>
    <w:rsid w:val="004975C2"/>
    <w:rsid w:val="004A0856"/>
    <w:rsid w:val="004A7F53"/>
    <w:rsid w:val="004B4848"/>
    <w:rsid w:val="004C52E4"/>
    <w:rsid w:val="004D0F2D"/>
    <w:rsid w:val="004D31B0"/>
    <w:rsid w:val="004E4BD3"/>
    <w:rsid w:val="00512D01"/>
    <w:rsid w:val="00515189"/>
    <w:rsid w:val="00515403"/>
    <w:rsid w:val="00536B78"/>
    <w:rsid w:val="00537A4C"/>
    <w:rsid w:val="00547857"/>
    <w:rsid w:val="00560AC5"/>
    <w:rsid w:val="005701A0"/>
    <w:rsid w:val="005833DF"/>
    <w:rsid w:val="005A0DD3"/>
    <w:rsid w:val="005D09F1"/>
    <w:rsid w:val="005D12CB"/>
    <w:rsid w:val="005D70CE"/>
    <w:rsid w:val="005E1C6C"/>
    <w:rsid w:val="005F0C23"/>
    <w:rsid w:val="005F5BE4"/>
    <w:rsid w:val="006004F4"/>
    <w:rsid w:val="00603009"/>
    <w:rsid w:val="00606C88"/>
    <w:rsid w:val="006144D9"/>
    <w:rsid w:val="00650F06"/>
    <w:rsid w:val="00662A5E"/>
    <w:rsid w:val="00677CB4"/>
    <w:rsid w:val="00677DBD"/>
    <w:rsid w:val="00695592"/>
    <w:rsid w:val="006A4107"/>
    <w:rsid w:val="006E30E7"/>
    <w:rsid w:val="006E5E0F"/>
    <w:rsid w:val="006F51D3"/>
    <w:rsid w:val="007051AB"/>
    <w:rsid w:val="00716A6A"/>
    <w:rsid w:val="0072166D"/>
    <w:rsid w:val="007425AD"/>
    <w:rsid w:val="007514BF"/>
    <w:rsid w:val="00753EA6"/>
    <w:rsid w:val="00753EF6"/>
    <w:rsid w:val="00764116"/>
    <w:rsid w:val="00770CCF"/>
    <w:rsid w:val="0078410C"/>
    <w:rsid w:val="00792975"/>
    <w:rsid w:val="00794A6B"/>
    <w:rsid w:val="00795496"/>
    <w:rsid w:val="007A3B60"/>
    <w:rsid w:val="007A53DD"/>
    <w:rsid w:val="007B06E8"/>
    <w:rsid w:val="007B7132"/>
    <w:rsid w:val="007C32C9"/>
    <w:rsid w:val="007D2F1B"/>
    <w:rsid w:val="007D4480"/>
    <w:rsid w:val="007E31DD"/>
    <w:rsid w:val="007E4D2F"/>
    <w:rsid w:val="007F2DE4"/>
    <w:rsid w:val="00805BE6"/>
    <w:rsid w:val="00813297"/>
    <w:rsid w:val="0082292E"/>
    <w:rsid w:val="00836723"/>
    <w:rsid w:val="00837EE6"/>
    <w:rsid w:val="00840900"/>
    <w:rsid w:val="008514D9"/>
    <w:rsid w:val="00865637"/>
    <w:rsid w:val="00865C98"/>
    <w:rsid w:val="00872B37"/>
    <w:rsid w:val="008761FC"/>
    <w:rsid w:val="008836B9"/>
    <w:rsid w:val="008A6F99"/>
    <w:rsid w:val="008B3CF0"/>
    <w:rsid w:val="008C383A"/>
    <w:rsid w:val="008C5841"/>
    <w:rsid w:val="008C6471"/>
    <w:rsid w:val="008D2516"/>
    <w:rsid w:val="00901497"/>
    <w:rsid w:val="009201B1"/>
    <w:rsid w:val="00944A5A"/>
    <w:rsid w:val="009633CF"/>
    <w:rsid w:val="00971E1F"/>
    <w:rsid w:val="00973E8A"/>
    <w:rsid w:val="009950A9"/>
    <w:rsid w:val="00996465"/>
    <w:rsid w:val="009A358C"/>
    <w:rsid w:val="009B75B4"/>
    <w:rsid w:val="009E3521"/>
    <w:rsid w:val="009E5097"/>
    <w:rsid w:val="00A004B2"/>
    <w:rsid w:val="00A04445"/>
    <w:rsid w:val="00A169C4"/>
    <w:rsid w:val="00A206C2"/>
    <w:rsid w:val="00A210E2"/>
    <w:rsid w:val="00A2643E"/>
    <w:rsid w:val="00A56BC7"/>
    <w:rsid w:val="00A658AB"/>
    <w:rsid w:val="00A87C49"/>
    <w:rsid w:val="00AA49F5"/>
    <w:rsid w:val="00AA4BB8"/>
    <w:rsid w:val="00AC006F"/>
    <w:rsid w:val="00AC0A75"/>
    <w:rsid w:val="00AC4A63"/>
    <w:rsid w:val="00AD207E"/>
    <w:rsid w:val="00AD4C68"/>
    <w:rsid w:val="00AF22AC"/>
    <w:rsid w:val="00B1078B"/>
    <w:rsid w:val="00B15EFE"/>
    <w:rsid w:val="00B32626"/>
    <w:rsid w:val="00B5386C"/>
    <w:rsid w:val="00B547DE"/>
    <w:rsid w:val="00B56D22"/>
    <w:rsid w:val="00B72525"/>
    <w:rsid w:val="00B90D97"/>
    <w:rsid w:val="00BA124B"/>
    <w:rsid w:val="00BA55CE"/>
    <w:rsid w:val="00BD0C9F"/>
    <w:rsid w:val="00BD74A6"/>
    <w:rsid w:val="00BF366D"/>
    <w:rsid w:val="00C03A51"/>
    <w:rsid w:val="00C05133"/>
    <w:rsid w:val="00C23EA7"/>
    <w:rsid w:val="00C31317"/>
    <w:rsid w:val="00C40AFD"/>
    <w:rsid w:val="00C53054"/>
    <w:rsid w:val="00C572AD"/>
    <w:rsid w:val="00C578A8"/>
    <w:rsid w:val="00C760AE"/>
    <w:rsid w:val="00C80E5A"/>
    <w:rsid w:val="00CB40A2"/>
    <w:rsid w:val="00CD557E"/>
    <w:rsid w:val="00CE0D28"/>
    <w:rsid w:val="00D01A29"/>
    <w:rsid w:val="00D12061"/>
    <w:rsid w:val="00D226FE"/>
    <w:rsid w:val="00D367E9"/>
    <w:rsid w:val="00D60627"/>
    <w:rsid w:val="00D60A36"/>
    <w:rsid w:val="00D60BEA"/>
    <w:rsid w:val="00D74C13"/>
    <w:rsid w:val="00D90048"/>
    <w:rsid w:val="00D91206"/>
    <w:rsid w:val="00DA5BBE"/>
    <w:rsid w:val="00DD3458"/>
    <w:rsid w:val="00DD6F70"/>
    <w:rsid w:val="00E01C8D"/>
    <w:rsid w:val="00E053F3"/>
    <w:rsid w:val="00E1049F"/>
    <w:rsid w:val="00E40D63"/>
    <w:rsid w:val="00E426DF"/>
    <w:rsid w:val="00E52BCC"/>
    <w:rsid w:val="00E61F76"/>
    <w:rsid w:val="00E84778"/>
    <w:rsid w:val="00E859D6"/>
    <w:rsid w:val="00EA79E7"/>
    <w:rsid w:val="00EA7FB8"/>
    <w:rsid w:val="00EE0DDA"/>
    <w:rsid w:val="00EF0FA0"/>
    <w:rsid w:val="00EF5ECA"/>
    <w:rsid w:val="00F16B71"/>
    <w:rsid w:val="00F2254A"/>
    <w:rsid w:val="00F27715"/>
    <w:rsid w:val="00F47D67"/>
    <w:rsid w:val="00F501AE"/>
    <w:rsid w:val="00F503C9"/>
    <w:rsid w:val="00F5660E"/>
    <w:rsid w:val="00F56898"/>
    <w:rsid w:val="00F7281D"/>
    <w:rsid w:val="00F80095"/>
    <w:rsid w:val="00FB0E33"/>
    <w:rsid w:val="00FC37B0"/>
    <w:rsid w:val="00FC44A9"/>
    <w:rsid w:val="00FC6AF1"/>
    <w:rsid w:val="00FC712F"/>
    <w:rsid w:val="00FD067E"/>
    <w:rsid w:val="00FD0F81"/>
    <w:rsid w:val="00FD120E"/>
    <w:rsid w:val="00FE177A"/>
    <w:rsid w:val="00FF15B3"/>
    <w:rsid w:val="00FF2DEF"/>
    <w:rsid w:val="01382B94"/>
    <w:rsid w:val="01867146"/>
    <w:rsid w:val="01A7647D"/>
    <w:rsid w:val="02214034"/>
    <w:rsid w:val="022A4F18"/>
    <w:rsid w:val="035E3C78"/>
    <w:rsid w:val="041908A1"/>
    <w:rsid w:val="06A27653"/>
    <w:rsid w:val="06B76CE3"/>
    <w:rsid w:val="082500B7"/>
    <w:rsid w:val="087A3A1A"/>
    <w:rsid w:val="0AA95EE9"/>
    <w:rsid w:val="0B7C6285"/>
    <w:rsid w:val="0BFC6504"/>
    <w:rsid w:val="0D7C15C4"/>
    <w:rsid w:val="0DFC7398"/>
    <w:rsid w:val="0F58330C"/>
    <w:rsid w:val="0F941172"/>
    <w:rsid w:val="12961F0D"/>
    <w:rsid w:val="13707A8A"/>
    <w:rsid w:val="14305079"/>
    <w:rsid w:val="158F0736"/>
    <w:rsid w:val="173A5625"/>
    <w:rsid w:val="190F0738"/>
    <w:rsid w:val="19D32A91"/>
    <w:rsid w:val="19DC156C"/>
    <w:rsid w:val="1A3E7E56"/>
    <w:rsid w:val="1A7A0952"/>
    <w:rsid w:val="1B745C58"/>
    <w:rsid w:val="1BA73EA2"/>
    <w:rsid w:val="1CB82807"/>
    <w:rsid w:val="1D220AF9"/>
    <w:rsid w:val="1DDC2BB3"/>
    <w:rsid w:val="1E862DFE"/>
    <w:rsid w:val="1EC640D8"/>
    <w:rsid w:val="1ED93BA4"/>
    <w:rsid w:val="1EF44C4F"/>
    <w:rsid w:val="21DC2B10"/>
    <w:rsid w:val="24164EE6"/>
    <w:rsid w:val="246D04DE"/>
    <w:rsid w:val="24DD0868"/>
    <w:rsid w:val="250063F5"/>
    <w:rsid w:val="28B03319"/>
    <w:rsid w:val="28B419F1"/>
    <w:rsid w:val="2939094A"/>
    <w:rsid w:val="29F319B0"/>
    <w:rsid w:val="2A4766EC"/>
    <w:rsid w:val="2B32371F"/>
    <w:rsid w:val="2C9D5293"/>
    <w:rsid w:val="2E116926"/>
    <w:rsid w:val="2E9A2EBC"/>
    <w:rsid w:val="2F5D6BA0"/>
    <w:rsid w:val="31274BEF"/>
    <w:rsid w:val="337A65B5"/>
    <w:rsid w:val="34542D12"/>
    <w:rsid w:val="35AA4CAD"/>
    <w:rsid w:val="373C31F1"/>
    <w:rsid w:val="37CD183D"/>
    <w:rsid w:val="382121F5"/>
    <w:rsid w:val="38912AC0"/>
    <w:rsid w:val="39D45672"/>
    <w:rsid w:val="39E97A3D"/>
    <w:rsid w:val="3A0430D6"/>
    <w:rsid w:val="3DF274C9"/>
    <w:rsid w:val="3E7D421E"/>
    <w:rsid w:val="3FF322B2"/>
    <w:rsid w:val="402C1ACB"/>
    <w:rsid w:val="40585F15"/>
    <w:rsid w:val="41D75D8D"/>
    <w:rsid w:val="422F4E6A"/>
    <w:rsid w:val="42D52D05"/>
    <w:rsid w:val="435B2EC2"/>
    <w:rsid w:val="443F06B1"/>
    <w:rsid w:val="448767D1"/>
    <w:rsid w:val="47B3573B"/>
    <w:rsid w:val="490951D4"/>
    <w:rsid w:val="49A45E8B"/>
    <w:rsid w:val="4B9377E2"/>
    <w:rsid w:val="4C0479DA"/>
    <w:rsid w:val="4C905309"/>
    <w:rsid w:val="4D040842"/>
    <w:rsid w:val="4D4201EC"/>
    <w:rsid w:val="4DCE3A17"/>
    <w:rsid w:val="4DE56C57"/>
    <w:rsid w:val="4E6A5B9D"/>
    <w:rsid w:val="501C556E"/>
    <w:rsid w:val="5181555D"/>
    <w:rsid w:val="52483D98"/>
    <w:rsid w:val="533C583F"/>
    <w:rsid w:val="53E45048"/>
    <w:rsid w:val="55CB540B"/>
    <w:rsid w:val="55D62D94"/>
    <w:rsid w:val="567C7E40"/>
    <w:rsid w:val="577949F3"/>
    <w:rsid w:val="57CE0CC7"/>
    <w:rsid w:val="57DC1C29"/>
    <w:rsid w:val="59270FF4"/>
    <w:rsid w:val="5BF50C8D"/>
    <w:rsid w:val="5C4B3F7F"/>
    <w:rsid w:val="5D790678"/>
    <w:rsid w:val="5E3B5590"/>
    <w:rsid w:val="5EE2658A"/>
    <w:rsid w:val="616E6193"/>
    <w:rsid w:val="61A86601"/>
    <w:rsid w:val="62C36E7A"/>
    <w:rsid w:val="62E35851"/>
    <w:rsid w:val="63A854AD"/>
    <w:rsid w:val="667679D8"/>
    <w:rsid w:val="675D29A1"/>
    <w:rsid w:val="67E501B8"/>
    <w:rsid w:val="690C4E7F"/>
    <w:rsid w:val="693640C3"/>
    <w:rsid w:val="6A6C3542"/>
    <w:rsid w:val="6A7E6320"/>
    <w:rsid w:val="6AE43633"/>
    <w:rsid w:val="6C0E1756"/>
    <w:rsid w:val="6E69463F"/>
    <w:rsid w:val="6F54601A"/>
    <w:rsid w:val="6F6F0918"/>
    <w:rsid w:val="70C9094F"/>
    <w:rsid w:val="710A3460"/>
    <w:rsid w:val="71581BA2"/>
    <w:rsid w:val="75E0776D"/>
    <w:rsid w:val="75E42227"/>
    <w:rsid w:val="76120095"/>
    <w:rsid w:val="76C0034F"/>
    <w:rsid w:val="76ED2EB9"/>
    <w:rsid w:val="77B5517C"/>
    <w:rsid w:val="77E114E3"/>
    <w:rsid w:val="7855070D"/>
    <w:rsid w:val="7A9C0875"/>
    <w:rsid w:val="7AE3536F"/>
    <w:rsid w:val="7D321830"/>
    <w:rsid w:val="7DF242B9"/>
    <w:rsid w:val="7E0E6B18"/>
    <w:rsid w:val="7F983615"/>
    <w:rsid w:val="F9EBB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  <w:style w:type="character" w:customStyle="1" w:styleId="12">
    <w:name w:val="Unresolved Mention"/>
    <w:basedOn w:val="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each\Library\Containers\com.kingsoft.wpsoffice.mac\Data\C:\Users\kedao\AppData\Roaming\kingsoft\office6\templates\download\&#40664;&#35748;\&#31616;&#21382;JZ6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简历JZ603.docx</Template>
  <Pages>1</Pages>
  <Words>0</Words>
  <Characters>0</Characters>
  <Lines>1</Lines>
  <Paragraphs>1</Paragraphs>
  <TotalTime>27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2017-07-17T05:39:00Z</dcterms:created>
  <dc:creator>kedao</dc:creator>
  <cp:lastModifiedBy>Administrator</cp:lastModifiedBy>
  <cp:lastPrinted>2019-12-02T02:14:00Z</cp:lastPrinted>
  <dcterms:modified xsi:type="dcterms:W3CDTF">2022-08-23T12:12:17Z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0FFA555ECA89484CA193C91D05F60DC7</vt:lpwstr>
  </property>
</Properties>
</file>